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5D4A6" w14:textId="0E9D308A" w:rsidR="007363F7" w:rsidRPr="007363F7" w:rsidRDefault="007363F7" w:rsidP="007363F7">
      <w:pPr>
        <w:pStyle w:val="Title"/>
        <w:jc w:val="center"/>
        <w:rPr>
          <w:color w:val="4F81BD" w:themeColor="accent1"/>
        </w:rPr>
      </w:pPr>
      <w:r w:rsidRPr="007363F7">
        <w:rPr>
          <w:color w:val="4F81BD" w:themeColor="accent1"/>
        </w:rPr>
        <w:t>ROCKHEAD MEDICAL STORE</w:t>
      </w:r>
      <w:bookmarkStart w:id="0" w:name="_GoBack"/>
      <w:bookmarkEnd w:id="0"/>
    </w:p>
    <w:p w14:paraId="3F5BC59F" w14:textId="39401C79" w:rsidR="007363F7" w:rsidRPr="007363F7" w:rsidRDefault="007363F7" w:rsidP="007363F7">
      <w:pPr>
        <w:pStyle w:val="Title"/>
        <w:jc w:val="center"/>
        <w:rPr>
          <w:sz w:val="44"/>
        </w:rPr>
      </w:pPr>
      <w:r w:rsidRPr="007363F7">
        <w:rPr>
          <w:sz w:val="44"/>
        </w:rPr>
        <w:t>invoice</w:t>
      </w:r>
    </w:p>
    <w:p w14:paraId="2A326F70" w14:textId="51ED6391" w:rsidR="001A4A7E" w:rsidRDefault="001A4A7E" w:rsidP="007363F7"/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 xml:space="preserve">Samin Yeasar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</w:t>
      </w:r>
      <w:r w:rsidR="005E4E1E">
        <w:rPr>
          <w:rFonts w:ascii="Adobe Gothic Std B" w:eastAsia="Adobe Gothic Std B" w:hAnsi="Adobe Gothic Std B"/>
        </w:rPr>
        <w:t xml:space="preserve"> 414141414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06"/>
        <w:gridCol w:w="6089"/>
        <w:gridCol w:w="2175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EA60B" w14:textId="77777777" w:rsidR="004D0806" w:rsidRDefault="004D0806" w:rsidP="00DA124E">
      <w:r>
        <w:separator/>
      </w:r>
    </w:p>
  </w:endnote>
  <w:endnote w:type="continuationSeparator" w:id="0">
    <w:p w14:paraId="3946B275" w14:textId="77777777" w:rsidR="004D0806" w:rsidRDefault="004D080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66085" w14:textId="77777777" w:rsidR="004D0806" w:rsidRDefault="004D0806" w:rsidP="00DA124E">
      <w:r>
        <w:separator/>
      </w:r>
    </w:p>
  </w:footnote>
  <w:footnote w:type="continuationSeparator" w:id="0">
    <w:p w14:paraId="594FBC79" w14:textId="77777777" w:rsidR="004D0806" w:rsidRDefault="004D080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D0806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363F7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386DF9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386DF9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386DF9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386DF9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386DF9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386DF9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386DF9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E"/>
    <w:rsid w:val="00386DF9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ECF109-97CB-42E0-97C2-B9D608B6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TheRockHead</cp:lastModifiedBy>
  <cp:revision>11</cp:revision>
  <dcterms:created xsi:type="dcterms:W3CDTF">2022-10-08T09:21:00Z</dcterms:created>
  <dcterms:modified xsi:type="dcterms:W3CDTF">2024-09-11T16:36:00Z</dcterms:modified>
  <cp:category/>
  <cp:version/>
  <dc:description/>
  <dc:identifier/>
  <dc:language/>
  <dc:subject/>
</cp:coreProperties>
</file>